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70883619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5F3018">
                              <w:rPr>
                                <w:rFonts w:ascii="Arial" w:hAnsi="Arial" w:cs="Arial"/>
                                <w:sz w:val="56"/>
                              </w:rPr>
                              <w:t>LIBRARY MANAGEMENT SYSTEM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5F3018">
                            <w:pPr>
                              <w:ind w:firstLine="0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70883619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5F3018">
                        <w:rPr>
                          <w:rFonts w:ascii="Arial" w:hAnsi="Arial" w:cs="Arial"/>
                          <w:sz w:val="56"/>
                        </w:rPr>
                        <w:t>LIBRARY MANAGEMENT SYSTEM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5F3018">
                      <w:pPr>
                        <w:ind w:firstLine="0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2E5D4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F66998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36605CDE" w:rsidR="002979C3" w:rsidRPr="00404B4F" w:rsidRDefault="005F301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0440B7B5" w:rsidR="002979C3" w:rsidRPr="00B96BE2" w:rsidRDefault="005F301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14/11/2020</w:t>
            </w:r>
          </w:p>
        </w:tc>
        <w:tc>
          <w:tcPr>
            <w:tcW w:w="863" w:type="pct"/>
            <w:vAlign w:val="center"/>
          </w:tcPr>
          <w:p w14:paraId="48DC9A5B" w14:textId="54A60A1E" w:rsidR="001B4CE7" w:rsidRPr="007B3ACD" w:rsidRDefault="005F301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MAHEEN SHARIFF</w:t>
            </w:r>
            <w:bookmarkStart w:id="0" w:name="_GoBack"/>
            <w:bookmarkEnd w:id="0"/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A7402A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1"/>
    <w:bookmarkEnd w:id="2"/>
    <w:bookmarkEnd w:id="3"/>
    <w:bookmarkEnd w:id="4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CFB38" w14:textId="77777777" w:rsidR="00A7402A" w:rsidRDefault="00A7402A" w:rsidP="006A582B">
      <w:r>
        <w:separator/>
      </w:r>
    </w:p>
  </w:endnote>
  <w:endnote w:type="continuationSeparator" w:id="0">
    <w:p w14:paraId="6A1B8C90" w14:textId="77777777" w:rsidR="00A7402A" w:rsidRDefault="00A7402A" w:rsidP="006A582B">
      <w:r>
        <w:continuationSeparator/>
      </w:r>
    </w:p>
  </w:endnote>
  <w:endnote w:type="continuationNotice" w:id="1">
    <w:p w14:paraId="2EF953EA" w14:textId="77777777" w:rsidR="00A7402A" w:rsidRDefault="00A740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E9F79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5F3018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5F3018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0F8C0" w14:textId="77777777" w:rsidR="00A7402A" w:rsidRDefault="00A7402A" w:rsidP="006A582B">
      <w:r>
        <w:separator/>
      </w:r>
    </w:p>
  </w:footnote>
  <w:footnote w:type="continuationSeparator" w:id="0">
    <w:p w14:paraId="504FC30D" w14:textId="77777777" w:rsidR="00A7402A" w:rsidRDefault="00A7402A" w:rsidP="006A582B">
      <w:r>
        <w:continuationSeparator/>
      </w:r>
    </w:p>
  </w:footnote>
  <w:footnote w:type="continuationNotice" w:id="1">
    <w:p w14:paraId="120829FA" w14:textId="77777777" w:rsidR="00A7402A" w:rsidRDefault="00A740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5F3018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02A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85BF37C-AA85-44F6-9B4C-05BEF48AE76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B279FC7-E1FF-4F10-A789-2C14C9E2A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0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194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Maheen</cp:lastModifiedBy>
  <cp:revision>2</cp:revision>
  <cp:lastPrinted>2014-03-29T07:34:00Z</cp:lastPrinted>
  <dcterms:created xsi:type="dcterms:W3CDTF">2020-11-14T10:05:00Z</dcterms:created>
  <dcterms:modified xsi:type="dcterms:W3CDTF">2020-11-14T10:05:00Z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